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rincipal"/>
      </w:tblPr>
      <w:tblGrid>
        <w:gridCol w:w="6009"/>
        <w:gridCol w:w="4313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5994"/>
            </w:tblGrid>
            <w:tr w:rsidR="004A7542" w:rsidRPr="00A85B6F" w:rsidTr="00F759C3">
              <w:trPr>
                <w:trHeight w:hRule="exact" w:val="8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E638BD" w:rsidP="00346ED4">
                  <w:pPr>
                    <w:pStyle w:val="Ttulo1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EDFDEEFDBD9D4543BEF95B24AD338DB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sdt>
                  <w:sdtPr>
                    <w:alias w:val="Escriba las aptitudes:"/>
                    <w:tag w:val="Escriba las aptitudes:"/>
                    <w:id w:val="929707386"/>
                    <w:placeholder>
                      <w:docPart w:val="1236B778C74A495BA29706D5CBD4079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A7542" w:rsidRPr="00A85B6F" w:rsidRDefault="004A7542" w:rsidP="00346ED4">
                      <w:pPr>
                        <w:pStyle w:val="Ttulo2"/>
                      </w:pPr>
                      <w:r w:rsidRPr="002D589D">
                        <w:rPr>
                          <w:lang w:bidi="es-ES"/>
                        </w:rPr>
                        <w:t>explique en qué es especialmente bueno. ¿Qué es lo que lo diferencia? Use su propio idioma, no jergas.</w:t>
                      </w:r>
                    </w:p>
                  </w:sdtContent>
                </w:sdt>
              </w:tc>
            </w:tr>
            <w:tr w:rsidR="004A7542" w:rsidRPr="00A85B6F" w:rsidTr="00327BD2">
              <w:trPr>
                <w:trHeight w:val="987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E638BD" w:rsidP="00346ED4">
                  <w:pPr>
                    <w:pStyle w:val="Ttulo1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E29D5DE80F9D4F6991FA4AEA8D2079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4A7542" w:rsidRPr="00A85B6F" w:rsidRDefault="00F759C3" w:rsidP="00346ED4">
                  <w:pPr>
                    <w:pStyle w:val="Ttulo2"/>
                  </w:pPr>
                  <w:r>
                    <w:t>Call Center de Personal</w:t>
                  </w:r>
                  <w:r>
                    <w:rPr>
                      <w:lang w:bidi="es-ES"/>
                    </w:rPr>
                    <w:t>|2019-2021</w:t>
                  </w:r>
                </w:p>
                <w:p w:rsidR="004A7542" w:rsidRDefault="00F759C3" w:rsidP="00346ED4">
                  <w:r>
                    <w:t>Me desempeñe en el área de ventas durante 2 años, y también cap</w:t>
                  </w:r>
                  <w:bookmarkStart w:id="0" w:name="_GoBack"/>
                  <w:bookmarkEnd w:id="0"/>
                  <w:r>
                    <w:t>acitándome en todo lo relacionado para atención al cliente.</w:t>
                  </w:r>
                </w:p>
                <w:p w:rsidR="00313163" w:rsidRDefault="00313163" w:rsidP="00346ED4"/>
                <w:p w:rsidR="00313163" w:rsidRPr="00A85B6F" w:rsidRDefault="00313163" w:rsidP="00346ED4">
                  <w:r>
                    <w:t>Además, trabajo desde los 15 años en el negocio familiar</w:t>
                  </w:r>
                  <w:r w:rsidR="000104DC">
                    <w:t xml:space="preserve"> (empresa de seguros)</w:t>
                  </w:r>
                  <w:r>
                    <w:t xml:space="preserve"> vendiendo seguros de autos, motos, casa, sumándole también la administración y cobranza. </w:t>
                  </w:r>
                </w:p>
                <w:p w:rsidR="004A7542" w:rsidRPr="00A85B6F" w:rsidRDefault="00E638BD" w:rsidP="00346ED4">
                  <w:pPr>
                    <w:pStyle w:val="Ttulo1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070690E80BFF46CBA360BB20F3F63F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4A7542" w:rsidRDefault="00F759C3" w:rsidP="00346ED4">
                  <w:pPr>
                    <w:pStyle w:val="Ttulo2"/>
                  </w:pPr>
                  <w:r>
                    <w:t>Titulo Bachiller en Ciencias Sociales</w:t>
                  </w:r>
                  <w:r w:rsidR="004A7542" w:rsidRPr="005B0E81">
                    <w:rPr>
                      <w:lang w:bidi="es-ES"/>
                    </w:rPr>
                    <w:t xml:space="preserve"> </w:t>
                  </w:r>
                  <w:r>
                    <w:rPr>
                      <w:lang w:bidi="es-ES"/>
                    </w:rPr>
                    <w:t xml:space="preserve"> </w:t>
                  </w:r>
                </w:p>
                <w:p w:rsidR="004A7542" w:rsidRPr="00A85B6F" w:rsidRDefault="00F759C3" w:rsidP="00346ED4">
                  <w:r>
                    <w:t>Estudie en la escuela privada Sagrada Familia y me egrese en el 2015 con título en Cs Sociales.</w:t>
                  </w:r>
                </w:p>
                <w:p w:rsidR="004A7542" w:rsidRDefault="004A7542" w:rsidP="00346ED4"/>
                <w:p w:rsidR="00F759C3" w:rsidRPr="00A85B6F" w:rsidRDefault="00F759C3" w:rsidP="00346ED4">
                  <w:r>
                    <w:t xml:space="preserve">Actualmente </w:t>
                  </w:r>
                  <w:r w:rsidR="00C13DC7">
                    <w:t xml:space="preserve">tengo 24 años y </w:t>
                  </w:r>
                  <w:r>
                    <w:t xml:space="preserve">estoy estudiando la carrera de derecho en la UNC estando en 4to año. </w:t>
                  </w:r>
                  <w:r w:rsidR="00C13DC7">
                    <w:t xml:space="preserve"> Disponibilidad Full Time.</w:t>
                  </w:r>
                </w:p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4274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E638BD" w:rsidP="00346ED4">
                  <w:pPr>
                    <w:pStyle w:val="Ttulo1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CADA29382107418C9FE48ECE1A07D90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E10171" w:rsidRDefault="00E10171" w:rsidP="00F759C3">
                  <w:pPr>
                    <w:pStyle w:val="Ttulo2"/>
                  </w:pPr>
                </w:p>
                <w:p w:rsidR="00F759C3" w:rsidRPr="00F759C3" w:rsidRDefault="00F759C3" w:rsidP="00F759C3">
                  <w:r>
                    <w:t>Demostrar que soy eficiente y organizado, además de saber desenvolverme adecuadamente y tener un buen ámbito laboral con mis compañeros.</w:t>
                  </w:r>
                </w:p>
              </w:tc>
            </w:tr>
            <w:tr w:rsidR="004A7542" w:rsidRPr="00A85B6F" w:rsidTr="00C13DC7">
              <w:trPr>
                <w:trHeight w:val="55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Diseño de tabla de contacto"/>
                  </w:tblPr>
                  <w:tblGrid>
                    <w:gridCol w:w="1777"/>
                    <w:gridCol w:w="177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504E9C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6C11B51" wp14:editId="2941B7BC">
                                  <wp:extent cx="400050" cy="342900"/>
                                  <wp:effectExtent l="0" t="0" r="0" b="0"/>
                                  <wp:docPr id="6" name="Grupo 322" title="Icono de correo electrónic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00050" cy="342900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Elipse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orma libre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2910650" id="Grupo 322" o:spid="_x0000_s1026" alt="Título: Icono de correo electrónico" style="width:31.5pt;height:27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">
                                  <v:oval id="Elipse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C13DC7" w:rsidP="00346ED4">
                        <w:pPr>
                          <w:pStyle w:val="Grfico"/>
                        </w:pPr>
                        <w:r w:rsidRPr="00A85B6F">
                          <w:rPr>
                            <w:noProof/>
                            <w:lang w:val="en-US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8A22EDB" wp14:editId="00EC782E">
                                  <wp:extent cx="329184" cy="329184"/>
                                  <wp:effectExtent l="0" t="0" r="0" b="0"/>
                                  <wp:docPr id="304" name="Grupo 303" title="Icono de teléfono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Elipse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orma libre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D3C9BD4" id="Grupo 303" o:spid="_x0000_s1026" alt="Título: Icono de teléfono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PIUNIcwc&#10;AADnowAADgAAAAAAAAAAAAAAAAAuAgAAZHJzL2Uyb0RvYy54bWxQSwECLQAUAAYACAAAACEAaEcb&#10;0NgAAAADAQAADwAAAAAAAAAAAAAAAAAmHwAAZHJzL2Rvd25yZXYueG1sUEsFBgAAAAAEAAQA8wAA&#10;ACsgAAAAAA==&#10;">
                                  <v:oval id="Elipse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orma libre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504E9C" w:rsidP="00504E9C">
                        <w:r>
                          <w:t>Javaibu98@gmail.com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504E9C" w:rsidP="00504E9C">
                        <w:r>
                          <w:t>3516512206</w:t>
                        </w: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504E9C">
                        <w:pPr>
                          <w:pStyle w:val="Grfico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fico"/>
                        </w:pPr>
                      </w:p>
                    </w:tc>
                  </w:tr>
                  <w:tr w:rsidR="004A7542" w:rsidRPr="00A85B6F" w:rsidTr="00346ED4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C13DC7">
                        <w:pPr>
                          <w:jc w:val="both"/>
                        </w:pP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:rsidR="004A7542" w:rsidRPr="00A85B6F" w:rsidRDefault="004A7542" w:rsidP="00504E9C"/>
                    </w:tc>
                  </w:tr>
                </w:tbl>
                <w:p w:rsidR="004A7542" w:rsidRPr="00A85B6F" w:rsidRDefault="004A7542" w:rsidP="00504E9C"/>
              </w:tc>
            </w:tr>
            <w:tr w:rsidR="004A7542" w:rsidRPr="00A85B6F" w:rsidTr="00346ED4">
              <w:trPr>
                <w:trHeight w:val="3417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A85B6F" w:rsidRDefault="00504E9C" w:rsidP="004A7542">
                  <w:pPr>
                    <w:pStyle w:val="Ttulo1"/>
                  </w:pPr>
                  <w:r>
                    <w:t>experiencia de liderazgo</w:t>
                  </w:r>
                </w:p>
                <w:p w:rsidR="004A7542" w:rsidRPr="00A85B6F" w:rsidRDefault="00504E9C" w:rsidP="00504E9C">
                  <w:pPr>
                    <w:pStyle w:val="Ttulo2"/>
                  </w:pPr>
                  <w:r>
                    <w:t>Varias veces he sido nombrado supervisor para encargarme de manejar un grupo pequeño de nuevos empleados ayudándolos en sus primeros días de trabajo.</w:t>
                  </w:r>
                </w:p>
              </w:tc>
            </w:tr>
          </w:tbl>
          <w:p w:rsidR="004A7542" w:rsidRPr="00A85B6F" w:rsidRDefault="004A7542" w:rsidP="00346ED4"/>
        </w:tc>
      </w:tr>
    </w:tbl>
    <w:p w:rsidR="00EC26A6" w:rsidRPr="00EC26A6" w:rsidRDefault="00EC26A6" w:rsidP="00EC26A6">
      <w:pPr>
        <w:pStyle w:val="Sinespaciado"/>
      </w:pPr>
    </w:p>
    <w:sectPr w:rsidR="00EC26A6" w:rsidRPr="00EC26A6" w:rsidSect="0019209E">
      <w:footerReference w:type="default" r:id="rId8"/>
      <w:headerReference w:type="first" r:id="rId9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38BD" w:rsidRDefault="00E638BD" w:rsidP="004A7542">
      <w:pPr>
        <w:spacing w:after="0" w:line="240" w:lineRule="auto"/>
      </w:pPr>
      <w:r>
        <w:separator/>
      </w:r>
    </w:p>
  </w:endnote>
  <w:endnote w:type="continuationSeparator" w:id="0">
    <w:p w:rsidR="00E638BD" w:rsidRDefault="00E638BD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04E9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38BD" w:rsidRDefault="00E638BD" w:rsidP="004A7542">
      <w:pPr>
        <w:spacing w:after="0" w:line="240" w:lineRule="auto"/>
      </w:pPr>
      <w:r>
        <w:separator/>
      </w:r>
    </w:p>
  </w:footnote>
  <w:footnote w:type="continuationSeparator" w:id="0">
    <w:p w:rsidR="00E638BD" w:rsidRDefault="00E638BD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scriba su nombre:"/>
      <w:tag w:val="Escriba su nombre:"/>
      <w:id w:val="1764105439"/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759C3" w:rsidP="00F759C3">
        <w:pPr>
          <w:pStyle w:val="Encabezado"/>
        </w:pPr>
        <w:r>
          <w:t>Javier Di SALVO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C3"/>
    <w:rsid w:val="000104DC"/>
    <w:rsid w:val="00106AA0"/>
    <w:rsid w:val="0019209E"/>
    <w:rsid w:val="001C292B"/>
    <w:rsid w:val="0020684F"/>
    <w:rsid w:val="002876BB"/>
    <w:rsid w:val="00293B83"/>
    <w:rsid w:val="002D075C"/>
    <w:rsid w:val="00313163"/>
    <w:rsid w:val="00327BD2"/>
    <w:rsid w:val="00454034"/>
    <w:rsid w:val="004A7542"/>
    <w:rsid w:val="00504E9C"/>
    <w:rsid w:val="006A3CE7"/>
    <w:rsid w:val="006C583A"/>
    <w:rsid w:val="006F77C5"/>
    <w:rsid w:val="007A1C92"/>
    <w:rsid w:val="00857F01"/>
    <w:rsid w:val="00954905"/>
    <w:rsid w:val="009D079E"/>
    <w:rsid w:val="00B90950"/>
    <w:rsid w:val="00BE5F21"/>
    <w:rsid w:val="00C13DC7"/>
    <w:rsid w:val="00D60909"/>
    <w:rsid w:val="00E10171"/>
    <w:rsid w:val="00E638BD"/>
    <w:rsid w:val="00EC26A6"/>
    <w:rsid w:val="00EC7733"/>
    <w:rsid w:val="00ED1C71"/>
    <w:rsid w:val="00F759C3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F211F"/>
  <w15:chartTrackingRefBased/>
  <w15:docId w15:val="{BDA56C76-6686-4195-B745-6B4C6601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50"/>
  </w:style>
  <w:style w:type="paragraph" w:styleId="Ttulo1">
    <w:name w:val="heading 1"/>
    <w:basedOn w:val="Normal"/>
    <w:next w:val="Normal"/>
    <w:link w:val="Ttulo1C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EncabezadoCar">
    <w:name w:val="Encabezado Car"/>
    <w:basedOn w:val="Fuentedeprrafopredeter"/>
    <w:link w:val="Encabezado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Piedepgina">
    <w:name w:val="footer"/>
    <w:basedOn w:val="Normal"/>
    <w:link w:val="PiedepginaCar"/>
    <w:uiPriority w:val="99"/>
    <w:unhideWhenUsed/>
    <w:rsid w:val="004A754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542"/>
  </w:style>
  <w:style w:type="paragraph" w:styleId="Sinespaciado">
    <w:name w:val="No Spacing"/>
    <w:uiPriority w:val="11"/>
    <w:qFormat/>
    <w:rsid w:val="004A7542"/>
    <w:pPr>
      <w:spacing w:after="0" w:line="240" w:lineRule="auto"/>
    </w:pPr>
  </w:style>
  <w:style w:type="paragraph" w:customStyle="1" w:styleId="Grfico">
    <w:name w:val="Gráfico"/>
    <w:basedOn w:val="Normal"/>
    <w:next w:val="Normal"/>
    <w:link w:val="Carcterdegrfico"/>
    <w:uiPriority w:val="10"/>
    <w:qFormat/>
    <w:rsid w:val="004A7542"/>
  </w:style>
  <w:style w:type="character" w:customStyle="1" w:styleId="Carcterdegrfico">
    <w:name w:val="Carácter de gráfico"/>
    <w:basedOn w:val="Fuentedeprrafopredeter"/>
    <w:link w:val="Grfico"/>
    <w:uiPriority w:val="10"/>
    <w:rsid w:val="004A7542"/>
  </w:style>
  <w:style w:type="character" w:styleId="Textodelmarcadordeposicin">
    <w:name w:val="Placeholder Text"/>
    <w:basedOn w:val="Fuentedeprrafopredeter"/>
    <w:uiPriority w:val="99"/>
    <w:semiHidden/>
    <w:rsid w:val="004A7542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D075C"/>
    <w:rPr>
      <w:i/>
      <w:iCs/>
      <w:color w:val="806000" w:themeColor="accent4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Textodebloque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D075C"/>
    <w:rPr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75C"/>
    <w:rPr>
      <w:rFonts w:ascii="Segoe UI" w:hAnsi="Segoe UI" w:cs="Segoe UI"/>
      <w:szCs w:val="1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D075C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D075C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075C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07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075C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D075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D075C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D075C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075C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D075C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D075C"/>
    <w:rPr>
      <w:rFonts w:ascii="Consolas" w:hAnsi="Consolas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0950"/>
    <w:pPr>
      <w:outlineLvl w:val="9"/>
    </w:p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AppData\Roaming\Microsoft\Plantillas\Curr&#237;culum%20v&#237;tae%20impolut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FDEEFDBD9D4543BEF95B24AD338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12ABC-1D53-47DB-99DC-B7E41EF28A9E}"/>
      </w:docPartPr>
      <w:docPartBody>
        <w:p w:rsidR="00530715" w:rsidRDefault="00881C0E">
          <w:pPr>
            <w:pStyle w:val="EDFDEEFDBD9D4543BEF95B24AD338DB0"/>
          </w:pPr>
          <w:r w:rsidRPr="002D589D">
            <w:rPr>
              <w:lang w:bidi="es-ES"/>
            </w:rPr>
            <w:t>Aptitudes</w:t>
          </w:r>
        </w:p>
      </w:docPartBody>
    </w:docPart>
    <w:docPart>
      <w:docPartPr>
        <w:name w:val="1236B778C74A495BA29706D5CBD40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43DC5-E716-43AE-B89F-77F6664AAEB0}"/>
      </w:docPartPr>
      <w:docPartBody>
        <w:p w:rsidR="00530715" w:rsidRDefault="00881C0E">
          <w:pPr>
            <w:pStyle w:val="1236B778C74A495BA29706D5CBD40798"/>
          </w:pPr>
          <w:r w:rsidRPr="002D589D">
            <w:rPr>
              <w:lang w:bidi="es-ES"/>
            </w:rPr>
            <w:t>explique en qué es especialmente bueno. ¿Qué es lo que lo diferencia? Use su propio idioma, no jergas.</w:t>
          </w:r>
        </w:p>
      </w:docPartBody>
    </w:docPart>
    <w:docPart>
      <w:docPartPr>
        <w:name w:val="E29D5DE80F9D4F6991FA4AEA8D207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3AB48-4DAE-434A-8F91-DFBDD108365F}"/>
      </w:docPartPr>
      <w:docPartBody>
        <w:p w:rsidR="00530715" w:rsidRDefault="00881C0E">
          <w:pPr>
            <w:pStyle w:val="E29D5DE80F9D4F6991FA4AEA8D20798B"/>
          </w:pPr>
          <w:r w:rsidRPr="00A85B6F">
            <w:rPr>
              <w:lang w:bidi="es-ES"/>
            </w:rPr>
            <w:t>Experiencia</w:t>
          </w:r>
        </w:p>
      </w:docPartBody>
    </w:docPart>
    <w:docPart>
      <w:docPartPr>
        <w:name w:val="070690E80BFF46CBA360BB20F3F6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195B5-E1AE-4CD8-A769-31A8A61ABA98}"/>
      </w:docPartPr>
      <w:docPartBody>
        <w:p w:rsidR="00530715" w:rsidRDefault="00881C0E">
          <w:pPr>
            <w:pStyle w:val="070690E80BFF46CBA360BB20F3F63FA1"/>
          </w:pPr>
          <w:r w:rsidRPr="00A85B6F">
            <w:rPr>
              <w:lang w:bidi="es-ES"/>
            </w:rPr>
            <w:t>Educación</w:t>
          </w:r>
        </w:p>
      </w:docPartBody>
    </w:docPart>
    <w:docPart>
      <w:docPartPr>
        <w:name w:val="CADA29382107418C9FE48ECE1A07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E7B06-319A-4F83-A6ED-29C3AA22FAC0}"/>
      </w:docPartPr>
      <w:docPartBody>
        <w:p w:rsidR="00530715" w:rsidRDefault="00881C0E">
          <w:pPr>
            <w:pStyle w:val="CADA29382107418C9FE48ECE1A07D900"/>
          </w:pPr>
          <w:r>
            <w:rPr>
              <w:lang w:bidi="es-ES"/>
            </w:rPr>
            <w:t>Objetivo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0E"/>
    <w:rsid w:val="00530715"/>
    <w:rsid w:val="00561738"/>
    <w:rsid w:val="00771F4C"/>
    <w:rsid w:val="0088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DFDEEFDBD9D4543BEF95B24AD338DB0">
    <w:name w:val="EDFDEEFDBD9D4543BEF95B24AD338DB0"/>
  </w:style>
  <w:style w:type="paragraph" w:customStyle="1" w:styleId="1236B778C74A495BA29706D5CBD40798">
    <w:name w:val="1236B778C74A495BA29706D5CBD40798"/>
  </w:style>
  <w:style w:type="paragraph" w:customStyle="1" w:styleId="E29D5DE80F9D4F6991FA4AEA8D20798B">
    <w:name w:val="E29D5DE80F9D4F6991FA4AEA8D20798B"/>
  </w:style>
  <w:style w:type="paragraph" w:customStyle="1" w:styleId="3CC00B97541144A9B0A8C7FBB4843082">
    <w:name w:val="3CC00B97541144A9B0A8C7FBB4843082"/>
  </w:style>
  <w:style w:type="paragraph" w:customStyle="1" w:styleId="D71E4F1F0AF34ED98B80855F1CCE3BFF">
    <w:name w:val="D71E4F1F0AF34ED98B80855F1CCE3BFF"/>
  </w:style>
  <w:style w:type="paragraph" w:customStyle="1" w:styleId="0D727775A137456D815E41C2E2DB2B3F">
    <w:name w:val="0D727775A137456D815E41C2E2DB2B3F"/>
  </w:style>
  <w:style w:type="paragraph" w:customStyle="1" w:styleId="B1D9AAD48504474C871FEFF93C6970E4">
    <w:name w:val="B1D9AAD48504474C871FEFF93C6970E4"/>
  </w:style>
  <w:style w:type="paragraph" w:customStyle="1" w:styleId="34DB0849F2E241D38B23BD57BBC92C48">
    <w:name w:val="34DB0849F2E241D38B23BD57BBC92C48"/>
  </w:style>
  <w:style w:type="paragraph" w:customStyle="1" w:styleId="C03854D162294E6B83BBDB7767DC1275">
    <w:name w:val="C03854D162294E6B83BBDB7767DC1275"/>
  </w:style>
  <w:style w:type="paragraph" w:customStyle="1" w:styleId="4D2E6ACDBAA54F1984F189A08EF70B71">
    <w:name w:val="4D2E6ACDBAA54F1984F189A08EF70B71"/>
  </w:style>
  <w:style w:type="paragraph" w:customStyle="1" w:styleId="5A307DFE2DC5468B86BB0FD0D3BE6319">
    <w:name w:val="5A307DFE2DC5468B86BB0FD0D3BE6319"/>
  </w:style>
  <w:style w:type="paragraph" w:customStyle="1" w:styleId="21A9AB9166494B8398968631E6E903ED">
    <w:name w:val="21A9AB9166494B8398968631E6E903ED"/>
  </w:style>
  <w:style w:type="paragraph" w:customStyle="1" w:styleId="197E0CE9BAB149848D3EE7D86ABC04F6">
    <w:name w:val="197E0CE9BAB149848D3EE7D86ABC04F6"/>
  </w:style>
  <w:style w:type="paragraph" w:customStyle="1" w:styleId="070690E80BFF46CBA360BB20F3F63FA1">
    <w:name w:val="070690E80BFF46CBA360BB20F3F63FA1"/>
  </w:style>
  <w:style w:type="paragraph" w:customStyle="1" w:styleId="97DB9EBC760F466785EF3B121747AE26">
    <w:name w:val="97DB9EBC760F466785EF3B121747AE26"/>
  </w:style>
  <w:style w:type="paragraph" w:customStyle="1" w:styleId="2325162ECC4C4D76BB8680DC3429108F">
    <w:name w:val="2325162ECC4C4D76BB8680DC3429108F"/>
  </w:style>
  <w:style w:type="paragraph" w:customStyle="1" w:styleId="5706015A631F4A15ABDBBF297C432534">
    <w:name w:val="5706015A631F4A15ABDBBF297C432534"/>
  </w:style>
  <w:style w:type="paragraph" w:customStyle="1" w:styleId="2BC66C84F190497D836BE21658B06F33">
    <w:name w:val="2BC66C84F190497D836BE21658B06F33"/>
  </w:style>
  <w:style w:type="paragraph" w:customStyle="1" w:styleId="D90FBDCF183F4C30AE345890F4FC0973">
    <w:name w:val="D90FBDCF183F4C30AE345890F4FC0973"/>
  </w:style>
  <w:style w:type="paragraph" w:customStyle="1" w:styleId="E12098A8F2914618A3EB30B6AB1B58B4">
    <w:name w:val="E12098A8F2914618A3EB30B6AB1B58B4"/>
  </w:style>
  <w:style w:type="paragraph" w:customStyle="1" w:styleId="D9584CE30CBE4E7F83F2EC3084D6762B">
    <w:name w:val="D9584CE30CBE4E7F83F2EC3084D6762B"/>
  </w:style>
  <w:style w:type="paragraph" w:customStyle="1" w:styleId="20F36FFB5B8C404EA5BE47044C5D0E1A">
    <w:name w:val="20F36FFB5B8C404EA5BE47044C5D0E1A"/>
  </w:style>
  <w:style w:type="paragraph" w:customStyle="1" w:styleId="CADA29382107418C9FE48ECE1A07D900">
    <w:name w:val="CADA29382107418C9FE48ECE1A07D900"/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val="es-ES"/>
    </w:rPr>
  </w:style>
  <w:style w:type="paragraph" w:customStyle="1" w:styleId="F50464F2321E4541BB3231A1BFEFE0F9">
    <w:name w:val="F50464F2321E4541BB3231A1BFEFE0F9"/>
  </w:style>
  <w:style w:type="paragraph" w:customStyle="1" w:styleId="FF9C6696DA62445DA1E095D0D10DA802">
    <w:name w:val="FF9C6696DA62445DA1E095D0D10DA802"/>
  </w:style>
  <w:style w:type="paragraph" w:customStyle="1" w:styleId="8AACE353D8204910AC9E684F3224BEEF">
    <w:name w:val="8AACE353D8204910AC9E684F3224BEEF"/>
  </w:style>
  <w:style w:type="paragraph" w:customStyle="1" w:styleId="4A51B0B98561474EB0405C14F8EA29CF">
    <w:name w:val="4A51B0B98561474EB0405C14F8EA29CF"/>
  </w:style>
  <w:style w:type="paragraph" w:customStyle="1" w:styleId="C27436A918DB4189BEC4ADD953ABBE1C">
    <w:name w:val="C27436A918DB4189BEC4ADD953ABBE1C"/>
  </w:style>
  <w:style w:type="paragraph" w:customStyle="1" w:styleId="F83616846A0E48A68B47C76CD5B52602">
    <w:name w:val="F83616846A0E48A68B47C76CD5B52602"/>
  </w:style>
  <w:style w:type="paragraph" w:customStyle="1" w:styleId="0949C53109104CEC91C99F6384E0713C">
    <w:name w:val="0949C53109104CEC91C99F6384E0713C"/>
  </w:style>
  <w:style w:type="paragraph" w:customStyle="1" w:styleId="7C30267A6E9F491ABEE258167957C77D">
    <w:name w:val="7C30267A6E9F491ABEE258167957C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Javier Di SALVO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impoluto diseñado por MOO.dotx</Template>
  <TotalTime>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2022-04-05T15:48:00Z</dcterms:created>
  <dcterms:modified xsi:type="dcterms:W3CDTF">2022-04-18T20:14:00Z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